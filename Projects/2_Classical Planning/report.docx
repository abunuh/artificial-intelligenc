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84" w:rsidRDefault="00707166" w:rsidP="00964E2A">
      <w:pPr>
        <w:pStyle w:val="Title"/>
        <w:jc w:val="center"/>
      </w:pPr>
      <w:r>
        <w:t>Building a Forward Planning Agent</w:t>
      </w:r>
    </w:p>
    <w:p w:rsidR="00964E2A" w:rsidRPr="00964E2A" w:rsidRDefault="00964E2A" w:rsidP="00964E2A">
      <w:pPr>
        <w:pStyle w:val="Title"/>
        <w:jc w:val="center"/>
        <w:rPr>
          <w:sz w:val="36"/>
        </w:rPr>
      </w:pPr>
      <w:r>
        <w:rPr>
          <w:sz w:val="36"/>
        </w:rPr>
        <w:t>Artificial Intelligence Nanodegree</w:t>
      </w:r>
      <w:r>
        <w:rPr>
          <w:sz w:val="36"/>
        </w:rPr>
        <w:tab/>
      </w:r>
      <w:r>
        <w:rPr>
          <w:sz w:val="36"/>
        </w:rPr>
        <w:tab/>
      </w:r>
      <w:r>
        <w:rPr>
          <w:sz w:val="36"/>
        </w:rPr>
        <w:tab/>
      </w:r>
      <w:r>
        <w:rPr>
          <w:sz w:val="36"/>
        </w:rPr>
        <w:tab/>
      </w:r>
      <w:proofErr w:type="spellStart"/>
      <w:r>
        <w:rPr>
          <w:sz w:val="36"/>
        </w:rPr>
        <w:t>Ebrahim</w:t>
      </w:r>
      <w:proofErr w:type="spellEnd"/>
      <w:r>
        <w:rPr>
          <w:sz w:val="36"/>
        </w:rPr>
        <w:t xml:space="preserve"> Jakoet</w:t>
      </w:r>
    </w:p>
    <w:p w:rsidR="00855982" w:rsidRPr="00855982" w:rsidRDefault="00964E2A" w:rsidP="00855982">
      <w:pPr>
        <w:pStyle w:val="Heading1"/>
      </w:pPr>
      <w:r>
        <w:t>Results of Problems 1 &amp; 2</w:t>
      </w:r>
    </w:p>
    <w:p w:rsidR="00855982" w:rsidRDefault="00964E2A" w:rsidP="00964E2A">
      <w:r>
        <w:t>The following problems and search algorithms were run for the first run.</w:t>
      </w:r>
    </w:p>
    <w:p w:rsidR="00964E2A" w:rsidRDefault="00964E2A" w:rsidP="00964E2A">
      <w:pPr>
        <w:pStyle w:val="Heading2"/>
      </w:pPr>
      <w:r>
        <w:t>Problems:</w:t>
      </w:r>
    </w:p>
    <w:p w:rsidR="00964E2A" w:rsidRDefault="00964E2A" w:rsidP="00964E2A">
      <w:r>
        <w:t xml:space="preserve">    1. Air Cargo Problem 1</w:t>
      </w:r>
    </w:p>
    <w:p w:rsidR="00964E2A" w:rsidRDefault="00964E2A" w:rsidP="00964E2A">
      <w:r>
        <w:t xml:space="preserve">    2. Air Cargo Problem 2</w:t>
      </w:r>
    </w:p>
    <w:p w:rsidR="00964E2A" w:rsidRDefault="00964E2A" w:rsidP="00964E2A"/>
    <w:p w:rsidR="00964E2A" w:rsidRDefault="00964E2A" w:rsidP="00964E2A">
      <w:pPr>
        <w:pStyle w:val="Heading2"/>
      </w:pPr>
      <w:r>
        <w:t>Search Algorithms:</w:t>
      </w:r>
    </w:p>
    <w:p w:rsidR="00964E2A" w:rsidRDefault="00964E2A" w:rsidP="00964E2A">
      <w:r>
        <w:t xml:space="preserve">    1. </w:t>
      </w:r>
      <w:proofErr w:type="spellStart"/>
      <w:r>
        <w:t>breadth_first_search</w:t>
      </w:r>
      <w:proofErr w:type="spellEnd"/>
      <w:r>
        <w:t xml:space="preserve"> </w:t>
      </w:r>
    </w:p>
    <w:p w:rsidR="00964E2A" w:rsidRDefault="00964E2A" w:rsidP="00964E2A">
      <w:r>
        <w:t xml:space="preserve">    2. </w:t>
      </w:r>
      <w:proofErr w:type="spellStart"/>
      <w:r>
        <w:t>depth_first_graph_search</w:t>
      </w:r>
      <w:proofErr w:type="spellEnd"/>
      <w:r>
        <w:t xml:space="preserve"> </w:t>
      </w:r>
    </w:p>
    <w:p w:rsidR="00964E2A" w:rsidRDefault="00964E2A" w:rsidP="00964E2A">
      <w:r>
        <w:t xml:space="preserve">    3. </w:t>
      </w:r>
      <w:proofErr w:type="spellStart"/>
      <w:r>
        <w:t>uniform_cost_search</w:t>
      </w:r>
      <w:proofErr w:type="spellEnd"/>
      <w:r>
        <w:t xml:space="preserve"> </w:t>
      </w:r>
    </w:p>
    <w:p w:rsidR="00964E2A" w:rsidRDefault="00964E2A" w:rsidP="00964E2A">
      <w:r>
        <w:t xml:space="preserve">    4. </w:t>
      </w:r>
      <w:proofErr w:type="spellStart"/>
      <w:r>
        <w:t>greedy_best_first_graph_search</w:t>
      </w:r>
      <w:proofErr w:type="spellEnd"/>
      <w:r>
        <w:t xml:space="preserve"> </w:t>
      </w:r>
      <w:proofErr w:type="spellStart"/>
      <w:r>
        <w:t>h_unmet_goals</w:t>
      </w:r>
      <w:proofErr w:type="spellEnd"/>
    </w:p>
    <w:p w:rsidR="00964E2A" w:rsidRDefault="00964E2A" w:rsidP="00964E2A">
      <w:r>
        <w:t xml:space="preserve">    5. </w:t>
      </w:r>
      <w:proofErr w:type="spellStart"/>
      <w:r>
        <w:t>greedy_best_first_graph_search</w:t>
      </w:r>
      <w:proofErr w:type="spellEnd"/>
      <w:r>
        <w:t xml:space="preserve"> </w:t>
      </w:r>
      <w:proofErr w:type="spellStart"/>
      <w:r>
        <w:t>h_pg_levelsum</w:t>
      </w:r>
      <w:proofErr w:type="spellEnd"/>
    </w:p>
    <w:p w:rsidR="00964E2A" w:rsidRDefault="00964E2A" w:rsidP="00964E2A">
      <w:r>
        <w:t xml:space="preserve">    6. </w:t>
      </w:r>
      <w:proofErr w:type="spellStart"/>
      <w:r>
        <w:t>greedy_best_first_graph_search</w:t>
      </w:r>
      <w:proofErr w:type="spellEnd"/>
      <w:r>
        <w:t xml:space="preserve"> </w:t>
      </w:r>
      <w:proofErr w:type="spellStart"/>
      <w:r>
        <w:t>h_pg_maxlevel</w:t>
      </w:r>
      <w:proofErr w:type="spellEnd"/>
    </w:p>
    <w:p w:rsidR="00964E2A" w:rsidRDefault="00964E2A" w:rsidP="00964E2A">
      <w:r>
        <w:t xml:space="preserve">    7. </w:t>
      </w:r>
      <w:proofErr w:type="spellStart"/>
      <w:r>
        <w:t>greedy_best_first_graph_search</w:t>
      </w:r>
      <w:proofErr w:type="spellEnd"/>
      <w:r>
        <w:t xml:space="preserve"> </w:t>
      </w:r>
      <w:proofErr w:type="spellStart"/>
      <w:r>
        <w:t>h_pg_setlevel</w:t>
      </w:r>
      <w:proofErr w:type="spellEnd"/>
    </w:p>
    <w:p w:rsidR="00964E2A" w:rsidRDefault="00964E2A" w:rsidP="00964E2A">
      <w:r>
        <w:t xml:space="preserve">    8. </w:t>
      </w:r>
      <w:proofErr w:type="spellStart"/>
      <w:r>
        <w:t>astar_search</w:t>
      </w:r>
      <w:proofErr w:type="spellEnd"/>
      <w:r>
        <w:t xml:space="preserve"> </w:t>
      </w:r>
      <w:proofErr w:type="spellStart"/>
      <w:r>
        <w:t>h_unmet_goals</w:t>
      </w:r>
      <w:proofErr w:type="spellEnd"/>
    </w:p>
    <w:p w:rsidR="00964E2A" w:rsidRDefault="00964E2A" w:rsidP="00964E2A">
      <w:r>
        <w:t xml:space="preserve">    9. </w:t>
      </w:r>
      <w:proofErr w:type="spellStart"/>
      <w:r>
        <w:t>astar_search</w:t>
      </w:r>
      <w:proofErr w:type="spellEnd"/>
      <w:r>
        <w:t xml:space="preserve"> </w:t>
      </w:r>
      <w:proofErr w:type="spellStart"/>
      <w:r>
        <w:t>h_pg_levelsum</w:t>
      </w:r>
      <w:proofErr w:type="spellEnd"/>
    </w:p>
    <w:p w:rsidR="00964E2A" w:rsidRDefault="00964E2A" w:rsidP="00964E2A">
      <w:r>
        <w:t xml:space="preserve">    10. </w:t>
      </w:r>
      <w:proofErr w:type="spellStart"/>
      <w:r>
        <w:t>astar_search</w:t>
      </w:r>
      <w:proofErr w:type="spellEnd"/>
      <w:r>
        <w:t xml:space="preserve"> </w:t>
      </w:r>
      <w:proofErr w:type="spellStart"/>
      <w:r>
        <w:t>h_pg_maxlevel</w:t>
      </w:r>
      <w:proofErr w:type="spellEnd"/>
    </w:p>
    <w:p w:rsidR="00964E2A" w:rsidRDefault="00964E2A" w:rsidP="00964E2A">
      <w:r>
        <w:t xml:space="preserve">    11. </w:t>
      </w:r>
      <w:proofErr w:type="spellStart"/>
      <w:r>
        <w:t>astar_search</w:t>
      </w:r>
      <w:proofErr w:type="spellEnd"/>
      <w:r>
        <w:t xml:space="preserve"> </w:t>
      </w:r>
      <w:proofErr w:type="spellStart"/>
      <w:r>
        <w:t>h_pg_setlevel</w:t>
      </w:r>
      <w:proofErr w:type="spellEnd"/>
    </w:p>
    <w:p w:rsidR="00947D90" w:rsidRDefault="00947D90" w:rsidP="00855982"/>
    <w:p w:rsidR="00964E2A" w:rsidRDefault="00964E2A" w:rsidP="00855982">
      <w:r>
        <w:t>The table below shows the results of these search algorithms on Problems 1 and 2.</w:t>
      </w:r>
    </w:p>
    <w:p w:rsidR="00947D90" w:rsidRDefault="003A7B4B" w:rsidP="00714423">
      <w:pPr>
        <w:jc w:val="center"/>
      </w:pPr>
      <w:r>
        <w:rPr>
          <w:noProof/>
          <w:lang w:eastAsia="en-US"/>
        </w:rPr>
        <w:lastRenderedPageBreak/>
        <w:drawing>
          <wp:inline distT="0" distB="0" distL="0" distR="0" wp14:anchorId="425D42A9" wp14:editId="43350F9B">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2875"/>
                    </a:xfrm>
                    <a:prstGeom prst="rect">
                      <a:avLst/>
                    </a:prstGeom>
                  </pic:spPr>
                </pic:pic>
              </a:graphicData>
            </a:graphic>
          </wp:inline>
        </w:drawing>
      </w:r>
    </w:p>
    <w:p w:rsidR="00FA14E7" w:rsidRDefault="00FA14E7" w:rsidP="00714423">
      <w:pPr>
        <w:jc w:val="center"/>
      </w:pPr>
    </w:p>
    <w:p w:rsidR="00FA14E7" w:rsidRDefault="00FA14E7" w:rsidP="00FA14E7">
      <w:pPr>
        <w:pStyle w:val="Heading2"/>
      </w:pPr>
      <w:r>
        <w:t>Problem 1: Time Elapsed per Algorithm</w:t>
      </w:r>
    </w:p>
    <w:p w:rsidR="00714423" w:rsidRDefault="00714423" w:rsidP="00FA14E7"/>
    <w:p w:rsidR="00FA14E7" w:rsidRDefault="00FA14E7" w:rsidP="00FA14E7">
      <w:r>
        <w:rPr>
          <w:noProof/>
          <w:lang w:eastAsia="en-US"/>
        </w:rPr>
        <w:drawing>
          <wp:inline distT="0" distB="0" distL="0" distR="0">
            <wp:extent cx="5943600" cy="2346960"/>
            <wp:effectExtent l="0" t="0" r="0" b="0"/>
            <wp:docPr id="2" name="Picture 2" descr="C:\Users\ej4175\AppData\Local\Microsoft\Windows\INetCache\Content.MSO\264E74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4175\AppData\Local\Microsoft\Windows\INetCache\Content.MSO\264E745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FA14E7" w:rsidRDefault="00FA14E7" w:rsidP="00FB692A">
      <w:pPr>
        <w:pStyle w:val="Heading2"/>
      </w:pPr>
      <w:r>
        <w:lastRenderedPageBreak/>
        <w:t xml:space="preserve">Problem 1: </w:t>
      </w:r>
      <w:r w:rsidR="00FB692A">
        <w:t>Plan Length</w:t>
      </w:r>
    </w:p>
    <w:p w:rsidR="00FB692A" w:rsidRDefault="00FB692A" w:rsidP="00FB692A">
      <w:r>
        <w:rPr>
          <w:noProof/>
          <w:lang w:eastAsia="en-US"/>
        </w:rPr>
        <w:drawing>
          <wp:inline distT="0" distB="0" distL="0" distR="0">
            <wp:extent cx="5943600" cy="2346709"/>
            <wp:effectExtent l="0" t="0" r="0" b="0"/>
            <wp:docPr id="15" name="Picture 15" descr="C:\Users\ebrahim\Download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rahim\Downloads\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6709"/>
                    </a:xfrm>
                    <a:prstGeom prst="rect">
                      <a:avLst/>
                    </a:prstGeom>
                    <a:noFill/>
                    <a:ln>
                      <a:noFill/>
                    </a:ln>
                  </pic:spPr>
                </pic:pic>
              </a:graphicData>
            </a:graphic>
          </wp:inline>
        </w:drawing>
      </w:r>
    </w:p>
    <w:p w:rsidR="00FA14E7" w:rsidRDefault="00FA14E7" w:rsidP="00FA14E7">
      <w:pPr>
        <w:pStyle w:val="Heading2"/>
      </w:pPr>
      <w:r>
        <w:t>Problem1: Number of New Node Expansions</w:t>
      </w:r>
    </w:p>
    <w:p w:rsidR="00FA14E7" w:rsidRDefault="00FA14E7" w:rsidP="00FA14E7">
      <w:r>
        <w:rPr>
          <w:noProof/>
          <w:lang w:eastAsia="en-US"/>
        </w:rPr>
        <w:drawing>
          <wp:inline distT="0" distB="0" distL="0" distR="0">
            <wp:extent cx="5943600" cy="2346960"/>
            <wp:effectExtent l="0" t="0" r="0" b="0"/>
            <wp:docPr id="4" name="Picture 4" descr="C:\Users\ej4175\AppData\Local\Microsoft\Windows\INetCache\Content.MSO\3D3064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j4175\AppData\Local\Microsoft\Windows\INetCache\Content.MSO\3D30647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FA14E7" w:rsidRDefault="00FA14E7" w:rsidP="00FA14E7">
      <w:pPr>
        <w:pStyle w:val="Heading2"/>
      </w:pPr>
      <w:r>
        <w:t>Problem 2: Time Elapsed per Algorithm</w:t>
      </w:r>
    </w:p>
    <w:p w:rsidR="00FA14E7" w:rsidRDefault="00FA14E7" w:rsidP="00FA14E7">
      <w:r>
        <w:rPr>
          <w:noProof/>
          <w:lang w:eastAsia="en-US"/>
        </w:rPr>
        <w:drawing>
          <wp:inline distT="0" distB="0" distL="0" distR="0">
            <wp:extent cx="5943600" cy="2346960"/>
            <wp:effectExtent l="0" t="0" r="0" b="0"/>
            <wp:docPr id="5" name="Picture 5" descr="C:\Users\ej4175\AppData\Local\Microsoft\Windows\INetCache\Content.MSO\E8DC5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j4175\AppData\Local\Microsoft\Windows\INetCache\Content.MSO\E8DC50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FA14E7" w:rsidRDefault="00FA14E7" w:rsidP="00FB692A">
      <w:pPr>
        <w:pStyle w:val="Heading2"/>
      </w:pPr>
      <w:r>
        <w:lastRenderedPageBreak/>
        <w:t xml:space="preserve">Problem 2: </w:t>
      </w:r>
      <w:r w:rsidR="00FB692A">
        <w:t>Plan Length</w:t>
      </w:r>
    </w:p>
    <w:p w:rsidR="00FA14E7" w:rsidRDefault="00FB692A" w:rsidP="00FA14E7">
      <w:r>
        <w:rPr>
          <w:noProof/>
          <w:lang w:eastAsia="en-US"/>
        </w:rPr>
        <w:drawing>
          <wp:inline distT="0" distB="0" distL="0" distR="0">
            <wp:extent cx="5943600" cy="2346709"/>
            <wp:effectExtent l="0" t="0" r="0" b="0"/>
            <wp:docPr id="16" name="Picture 16" descr="C:\Users\ebrahim\Download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brahim\Downloads\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6709"/>
                    </a:xfrm>
                    <a:prstGeom prst="rect">
                      <a:avLst/>
                    </a:prstGeom>
                    <a:noFill/>
                    <a:ln>
                      <a:noFill/>
                    </a:ln>
                  </pic:spPr>
                </pic:pic>
              </a:graphicData>
            </a:graphic>
          </wp:inline>
        </w:drawing>
      </w:r>
    </w:p>
    <w:p w:rsidR="00FA14E7" w:rsidRDefault="00FA14E7" w:rsidP="00FA14E7">
      <w:pPr>
        <w:pStyle w:val="Heading2"/>
      </w:pPr>
      <w:r>
        <w:t>Problem 2: Number of New Node Expansions</w:t>
      </w:r>
    </w:p>
    <w:p w:rsidR="00FA14E7" w:rsidRDefault="00BD485D" w:rsidP="00FA14E7">
      <w:r>
        <w:rPr>
          <w:noProof/>
          <w:lang w:eastAsia="en-US"/>
        </w:rPr>
        <w:drawing>
          <wp:inline distT="0" distB="0" distL="0" distR="0">
            <wp:extent cx="5943600" cy="2346960"/>
            <wp:effectExtent l="0" t="0" r="0" b="0"/>
            <wp:docPr id="7" name="Picture 7" descr="C:\Users\ej4175\AppData\Local\Microsoft\Windows\INetCache\Content.MSO\761A2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j4175\AppData\Local\Microsoft\Windows\INetCache\Content.MSO\761A2CE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FA14E7" w:rsidRDefault="00FA14E7" w:rsidP="00FA14E7"/>
    <w:p w:rsidR="00FA14E7" w:rsidRDefault="00FA14E7" w:rsidP="00BD485D">
      <w:pPr>
        <w:pStyle w:val="Heading2"/>
      </w:pPr>
      <w:r>
        <w:t>Discussion</w:t>
      </w:r>
    </w:p>
    <w:p w:rsidR="00FA14E7" w:rsidRDefault="00C404E1" w:rsidP="00FA14E7">
      <w:r>
        <w:t xml:space="preserve">Based on the results from the table and charts above, we notice that the algorithm with the least amount of elapsed time is the Greedy Best First </w:t>
      </w:r>
      <w:r w:rsidR="00B3040D">
        <w:t xml:space="preserve">Graph </w:t>
      </w:r>
      <w:r>
        <w:t>Search with Unmet Goals Heuristic.</w:t>
      </w:r>
      <w:r w:rsidR="00A031B1">
        <w:t xml:space="preserve">  This also seems to be the most efficient of the heuristic searches in general.  Of the non-heuristic searches for Problem 1, Breadth First Search appears to be the most efficient since Plan Length is 6 with 43 expansions and time elapsed of 0.006s.  For Problem 2 we also see the shortest Plan Length and elapsed time, but we notice that the Depth First Search performed poorly with a Plan Length of 619.</w:t>
      </w:r>
    </w:p>
    <w:p w:rsidR="003D2F41" w:rsidRDefault="003D2F41" w:rsidP="00FA14E7"/>
    <w:p w:rsidR="00FA14E7" w:rsidRDefault="00BD485D" w:rsidP="00BD485D">
      <w:pPr>
        <w:pStyle w:val="Heading1"/>
      </w:pPr>
      <w:r>
        <w:lastRenderedPageBreak/>
        <w:t>Results of Problem 3 &amp; 4</w:t>
      </w:r>
    </w:p>
    <w:p w:rsidR="00FA14E7" w:rsidRDefault="00FA14E7" w:rsidP="00FA14E7"/>
    <w:p w:rsidR="008D7B8F" w:rsidRDefault="008D7B8F" w:rsidP="008D7B8F">
      <w:r>
        <w:t xml:space="preserve">The following problems and search algorithms were run for the </w:t>
      </w:r>
      <w:r w:rsidR="00C404E1">
        <w:t>second</w:t>
      </w:r>
      <w:r>
        <w:t xml:space="preserve"> run.</w:t>
      </w:r>
    </w:p>
    <w:p w:rsidR="008D7B8F" w:rsidRDefault="008D7B8F" w:rsidP="008D7B8F">
      <w:pPr>
        <w:pStyle w:val="Heading2"/>
      </w:pPr>
      <w:r>
        <w:t>Problems:</w:t>
      </w:r>
    </w:p>
    <w:p w:rsidR="008D7B8F" w:rsidRDefault="008D7B8F" w:rsidP="008D7B8F">
      <w:r>
        <w:t xml:space="preserve">    1. Air Cargo Problem 3</w:t>
      </w:r>
    </w:p>
    <w:p w:rsidR="008D7B8F" w:rsidRDefault="008D7B8F" w:rsidP="008D7B8F">
      <w:r>
        <w:t xml:space="preserve">    2. Air Cargo Problem 4</w:t>
      </w:r>
    </w:p>
    <w:p w:rsidR="008D7B8F" w:rsidRDefault="008D7B8F" w:rsidP="008D7B8F"/>
    <w:p w:rsidR="008D7B8F" w:rsidRDefault="008D7B8F" w:rsidP="008D7B8F">
      <w:pPr>
        <w:pStyle w:val="Heading2"/>
      </w:pPr>
      <w:r>
        <w:t>Search Algorithms:</w:t>
      </w:r>
    </w:p>
    <w:p w:rsidR="008D7B8F" w:rsidRDefault="008D7B8F" w:rsidP="008D7B8F">
      <w:r>
        <w:t xml:space="preserve">    1. </w:t>
      </w:r>
      <w:proofErr w:type="spellStart"/>
      <w:r>
        <w:t>breadth_first_search</w:t>
      </w:r>
      <w:proofErr w:type="spellEnd"/>
      <w:r>
        <w:t xml:space="preserve"> </w:t>
      </w:r>
    </w:p>
    <w:p w:rsidR="008D7B8F" w:rsidRDefault="008D7B8F" w:rsidP="008D7B8F">
      <w:r>
        <w:t xml:space="preserve">    2. </w:t>
      </w:r>
      <w:proofErr w:type="spellStart"/>
      <w:r>
        <w:t>greedy_best_first_graph_search</w:t>
      </w:r>
      <w:proofErr w:type="spellEnd"/>
      <w:r>
        <w:t xml:space="preserve"> </w:t>
      </w:r>
      <w:proofErr w:type="spellStart"/>
      <w:r>
        <w:t>h_unmet_goals</w:t>
      </w:r>
      <w:proofErr w:type="spellEnd"/>
    </w:p>
    <w:p w:rsidR="008D7B8F" w:rsidRDefault="008D7B8F" w:rsidP="008D7B8F">
      <w:r>
        <w:t xml:space="preserve">    3. </w:t>
      </w:r>
      <w:proofErr w:type="spellStart"/>
      <w:r>
        <w:t>greedy_best_first_graph_search</w:t>
      </w:r>
      <w:proofErr w:type="spellEnd"/>
      <w:r>
        <w:t xml:space="preserve"> </w:t>
      </w:r>
      <w:proofErr w:type="spellStart"/>
      <w:r>
        <w:t>h_pg_setlevel</w:t>
      </w:r>
      <w:proofErr w:type="spellEnd"/>
    </w:p>
    <w:p w:rsidR="008D7B8F" w:rsidRDefault="008D7B8F" w:rsidP="008D7B8F">
      <w:r>
        <w:t xml:space="preserve">    4. </w:t>
      </w:r>
      <w:proofErr w:type="spellStart"/>
      <w:r>
        <w:t>astar_search</w:t>
      </w:r>
      <w:proofErr w:type="spellEnd"/>
      <w:r>
        <w:t xml:space="preserve"> </w:t>
      </w:r>
      <w:proofErr w:type="spellStart"/>
      <w:r>
        <w:t>h_unmet_goals</w:t>
      </w:r>
      <w:proofErr w:type="spellEnd"/>
    </w:p>
    <w:p w:rsidR="008D7B8F" w:rsidRDefault="008D7B8F" w:rsidP="008D7B8F">
      <w:r>
        <w:t xml:space="preserve">    5. </w:t>
      </w:r>
      <w:proofErr w:type="spellStart"/>
      <w:r>
        <w:t>astar_search</w:t>
      </w:r>
      <w:proofErr w:type="spellEnd"/>
      <w:r>
        <w:t xml:space="preserve"> </w:t>
      </w:r>
      <w:proofErr w:type="spellStart"/>
      <w:r>
        <w:t>h_pg_levelsum</w:t>
      </w:r>
      <w:proofErr w:type="spellEnd"/>
    </w:p>
    <w:p w:rsidR="008D7B8F" w:rsidRDefault="008D7B8F" w:rsidP="008D7B8F"/>
    <w:p w:rsidR="008D7B8F" w:rsidRDefault="008D7B8F" w:rsidP="008D7B8F">
      <w:r>
        <w:t>The table below shows the results of these search algorithms on Problems 3 and 4.</w:t>
      </w:r>
    </w:p>
    <w:p w:rsidR="00B52B0D" w:rsidRDefault="00B52B0D" w:rsidP="00FA14E7">
      <w:r>
        <w:rPr>
          <w:noProof/>
          <w:lang w:eastAsia="en-US"/>
        </w:rPr>
        <w:drawing>
          <wp:inline distT="0" distB="0" distL="0" distR="0" wp14:anchorId="4FE240AF" wp14:editId="203BFCE0">
            <wp:extent cx="5943600" cy="193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38020"/>
                    </a:xfrm>
                    <a:prstGeom prst="rect">
                      <a:avLst/>
                    </a:prstGeom>
                  </pic:spPr>
                </pic:pic>
              </a:graphicData>
            </a:graphic>
          </wp:inline>
        </w:drawing>
      </w:r>
    </w:p>
    <w:p w:rsidR="008D7B8F" w:rsidRDefault="008D7B8F" w:rsidP="00FA14E7"/>
    <w:p w:rsidR="00A62AF0" w:rsidRDefault="00A62AF0" w:rsidP="00FA14E7"/>
    <w:p w:rsidR="00A62AF0" w:rsidRDefault="00A62AF0" w:rsidP="00FA14E7"/>
    <w:p w:rsidR="00A62AF0" w:rsidRDefault="00A62AF0" w:rsidP="00FA14E7"/>
    <w:p w:rsidR="008D7B8F" w:rsidRDefault="008D7B8F" w:rsidP="008D7B8F">
      <w:pPr>
        <w:pStyle w:val="Heading2"/>
      </w:pPr>
      <w:r>
        <w:lastRenderedPageBreak/>
        <w:t>Problem 3: Time Elapsed per Algorithm</w:t>
      </w:r>
    </w:p>
    <w:p w:rsidR="008D7B8F" w:rsidRDefault="008D7B8F" w:rsidP="00FA14E7"/>
    <w:p w:rsidR="008D7B8F" w:rsidRDefault="008D7B8F" w:rsidP="00FA14E7">
      <w:r>
        <w:rPr>
          <w:noProof/>
          <w:lang w:eastAsia="en-US"/>
        </w:rPr>
        <w:drawing>
          <wp:inline distT="0" distB="0" distL="0" distR="0">
            <wp:extent cx="5943600" cy="2346960"/>
            <wp:effectExtent l="0" t="0" r="0" b="0"/>
            <wp:docPr id="9" name="Picture 9" descr="C:\Users\ej4175\AppData\Local\Microsoft\Windows\INetCache\Content.MSO\962A9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j4175\AppData\Local\Microsoft\Windows\INetCache\Content.MSO\962A9BE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8D7B8F" w:rsidRDefault="008D7B8F" w:rsidP="00FB692A">
      <w:pPr>
        <w:pStyle w:val="Heading2"/>
      </w:pPr>
      <w:r>
        <w:t xml:space="preserve">Problem 3: </w:t>
      </w:r>
      <w:r w:rsidR="00FB692A">
        <w:t>Plan Length</w:t>
      </w:r>
    </w:p>
    <w:p w:rsidR="00FA14E7" w:rsidRDefault="00FB692A" w:rsidP="00FA14E7">
      <w:r>
        <w:rPr>
          <w:noProof/>
          <w:lang w:eastAsia="en-US"/>
        </w:rPr>
        <w:drawing>
          <wp:inline distT="0" distB="0" distL="0" distR="0">
            <wp:extent cx="5943600" cy="2346709"/>
            <wp:effectExtent l="0" t="0" r="0" b="0"/>
            <wp:docPr id="17" name="Picture 17" descr="C:\Users\ebrahim\Download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rahim\Downloads\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46709"/>
                    </a:xfrm>
                    <a:prstGeom prst="rect">
                      <a:avLst/>
                    </a:prstGeom>
                    <a:noFill/>
                    <a:ln>
                      <a:noFill/>
                    </a:ln>
                  </pic:spPr>
                </pic:pic>
              </a:graphicData>
            </a:graphic>
          </wp:inline>
        </w:drawing>
      </w:r>
    </w:p>
    <w:p w:rsidR="008D7B8F" w:rsidRDefault="008D7B8F" w:rsidP="008D7B8F">
      <w:pPr>
        <w:pStyle w:val="Heading2"/>
      </w:pPr>
      <w:r>
        <w:lastRenderedPageBreak/>
        <w:t>Problem 3: Number of New Node Expansions</w:t>
      </w:r>
    </w:p>
    <w:p w:rsidR="008D7B8F" w:rsidRDefault="008D7B8F" w:rsidP="008D7B8F">
      <w:r>
        <w:rPr>
          <w:noProof/>
          <w:lang w:eastAsia="en-US"/>
        </w:rPr>
        <w:drawing>
          <wp:inline distT="0" distB="0" distL="0" distR="0">
            <wp:extent cx="5943600" cy="2346960"/>
            <wp:effectExtent l="0" t="0" r="0" b="0"/>
            <wp:docPr id="11" name="Picture 11" descr="C:\Users\ej4175\AppData\Local\Microsoft\Windows\INetCache\Content.MSO\298D5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j4175\AppData\Local\Microsoft\Windows\INetCache\Content.MSO\298D5B4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8D7B8F" w:rsidRDefault="008D7B8F" w:rsidP="008D7B8F">
      <w:pPr>
        <w:pStyle w:val="Heading2"/>
      </w:pPr>
      <w:r>
        <w:t>Problem 4: Time Elapsed per Algorithm</w:t>
      </w:r>
    </w:p>
    <w:p w:rsidR="008D7B8F" w:rsidRDefault="008D7B8F" w:rsidP="008D7B8F">
      <w:r>
        <w:rPr>
          <w:noProof/>
          <w:lang w:eastAsia="en-US"/>
        </w:rPr>
        <w:drawing>
          <wp:inline distT="0" distB="0" distL="0" distR="0">
            <wp:extent cx="5943600" cy="2346960"/>
            <wp:effectExtent l="0" t="0" r="0" b="0"/>
            <wp:docPr id="12" name="Picture 12" descr="C:\Users\ej4175\AppData\Local\Microsoft\Windows\INetCache\Content.MSO\654F7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j4175\AppData\Local\Microsoft\Windows\INetCache\Content.MSO\654F729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8D7B8F" w:rsidRDefault="008D7B8F" w:rsidP="00FB692A">
      <w:pPr>
        <w:pStyle w:val="Heading2"/>
      </w:pPr>
      <w:r>
        <w:t xml:space="preserve">Problem 4: </w:t>
      </w:r>
      <w:r w:rsidR="00FB692A">
        <w:t>Plan Length</w:t>
      </w:r>
    </w:p>
    <w:p w:rsidR="008D7B8F" w:rsidRDefault="00FB692A" w:rsidP="008D7B8F">
      <w:r>
        <w:rPr>
          <w:noProof/>
          <w:lang w:eastAsia="en-US"/>
        </w:rPr>
        <w:drawing>
          <wp:inline distT="0" distB="0" distL="0" distR="0">
            <wp:extent cx="5943600" cy="2346709"/>
            <wp:effectExtent l="0" t="0" r="0" b="0"/>
            <wp:docPr id="18" name="Picture 18" descr="C:\Users\ebrahim\Download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brahim\Downloads\p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46709"/>
                    </a:xfrm>
                    <a:prstGeom prst="rect">
                      <a:avLst/>
                    </a:prstGeom>
                    <a:noFill/>
                    <a:ln>
                      <a:noFill/>
                    </a:ln>
                  </pic:spPr>
                </pic:pic>
              </a:graphicData>
            </a:graphic>
          </wp:inline>
        </w:drawing>
      </w:r>
    </w:p>
    <w:p w:rsidR="008D7B8F" w:rsidRDefault="008D7B8F" w:rsidP="008D7B8F">
      <w:pPr>
        <w:pStyle w:val="Heading2"/>
      </w:pPr>
      <w:r>
        <w:lastRenderedPageBreak/>
        <w:t>Problem 4: Number of New Node Expansions</w:t>
      </w:r>
    </w:p>
    <w:p w:rsidR="008D7B8F" w:rsidRDefault="00C404E1" w:rsidP="008D7B8F">
      <w:r>
        <w:rPr>
          <w:noProof/>
          <w:lang w:eastAsia="en-US"/>
        </w:rPr>
        <w:drawing>
          <wp:inline distT="0" distB="0" distL="0" distR="0">
            <wp:extent cx="5943600" cy="2292985"/>
            <wp:effectExtent l="0" t="0" r="0" b="0"/>
            <wp:docPr id="14" name="Picture 14" descr="C:\Users\ej4175\AppData\Local\Microsoft\Windows\INetCache\Content.MSO\774794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j4175\AppData\Local\Microsoft\Windows\INetCache\Content.MSO\7747941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404E1" w:rsidRDefault="00C404E1" w:rsidP="00C404E1">
      <w:pPr>
        <w:pStyle w:val="Heading2"/>
      </w:pPr>
      <w:r>
        <w:t>Discussion</w:t>
      </w:r>
    </w:p>
    <w:p w:rsidR="00C404E1" w:rsidRDefault="00D267C9" w:rsidP="008D7B8F">
      <w:r>
        <w:t xml:space="preserve">Based on the table and charts above for Problems 3 and 4, we notice that </w:t>
      </w:r>
      <w:r w:rsidR="00647818">
        <w:t xml:space="preserve">the Greedy Best First Graph Search with Unmet Goals are the most time efficient, but not the most optimal in terms of Plan Length.  The Breadth First Search and heuristic </w:t>
      </w:r>
      <w:proofErr w:type="spellStart"/>
      <w:r w:rsidR="00647818">
        <w:t>Astar</w:t>
      </w:r>
      <w:proofErr w:type="spellEnd"/>
      <w:r w:rsidR="00647818">
        <w:t xml:space="preserve"> Search with Unmet Goals produced the shortest Plan Length. It’s also interesting to note that the Greedy Best First </w:t>
      </w:r>
      <w:r w:rsidR="00BC30EE">
        <w:t xml:space="preserve">Graph </w:t>
      </w:r>
      <w:r w:rsidR="00647818">
        <w:t xml:space="preserve">Algorithms produced significantly lower New Nodes, Goal Tests and Expansions. The most optimal algorithm appears to be the </w:t>
      </w:r>
      <w:proofErr w:type="spellStart"/>
      <w:r w:rsidR="00647818">
        <w:t>Astar</w:t>
      </w:r>
      <w:proofErr w:type="spellEnd"/>
      <w:r w:rsidR="00647818">
        <w:t xml:space="preserve"> Search with Unmet Goals heuristic that has the lowest plan length, but </w:t>
      </w:r>
      <w:r w:rsidR="00BC30EE">
        <w:t>longer</w:t>
      </w:r>
      <w:r w:rsidR="00647818">
        <w:t xml:space="preserve"> elapsed time compared to the </w:t>
      </w:r>
      <w:r w:rsidR="00BC30EE">
        <w:t>Greedy Best First Graph Algorithms</w:t>
      </w:r>
      <w:r w:rsidR="00647818">
        <w:t xml:space="preserve">.  If time is a factor, the </w:t>
      </w:r>
      <w:r w:rsidR="00BC30EE">
        <w:t>Greedy Best First Graph Algorithms would be a better choice of algorithm for these problems.</w:t>
      </w:r>
    </w:p>
    <w:p w:rsidR="00C404E1" w:rsidRPr="008D7B8F" w:rsidRDefault="00C404E1" w:rsidP="008D7B8F"/>
    <w:p w:rsidR="00714423" w:rsidRPr="00855982" w:rsidRDefault="00A62AF0" w:rsidP="00287334">
      <w:r>
        <w:t>A</w:t>
      </w:r>
      <w:r>
        <w:t xml:space="preserve">lgorithms </w:t>
      </w:r>
      <w:r>
        <w:t xml:space="preserve">that </w:t>
      </w:r>
      <w:r>
        <w:t xml:space="preserve">would be most appropriate for planning in a very restricted domain </w:t>
      </w:r>
      <w:r>
        <w:t xml:space="preserve">are the Greedy Best First Graph algorithms.  This is due to the fact that they are fast and have fewer actions which are useful for real time applications.  Algorithms more appropriate for planning very large domains would be the </w:t>
      </w:r>
      <w:r w:rsidR="00287334">
        <w:t xml:space="preserve">Breadth First and </w:t>
      </w:r>
      <w:proofErr w:type="spellStart"/>
      <w:r>
        <w:t>Astar</w:t>
      </w:r>
      <w:proofErr w:type="spellEnd"/>
      <w:r>
        <w:t xml:space="preserve"> search algorithms.</w:t>
      </w:r>
      <w:r w:rsidR="00287334">
        <w:t xml:space="preserve">  We notice that the number of actions, expansions and new nodes increase with the complexity of the problem.  Algorithms most suitable to find only optimal solutions are the search algorithms that are the most expensive in time elapsed, expansions and new nodes.  The </w:t>
      </w:r>
      <w:proofErr w:type="spellStart"/>
      <w:r w:rsidR="00287334">
        <w:t>Astar</w:t>
      </w:r>
      <w:proofErr w:type="spellEnd"/>
      <w:r w:rsidR="00287334">
        <w:t xml:space="preserve"> search with level sum heuristic would likely be more suitable for searching for optimal solutions.</w:t>
      </w:r>
      <w:bookmarkStart w:id="0" w:name="_GoBack"/>
      <w:bookmarkEnd w:id="0"/>
    </w:p>
    <w:sectPr w:rsidR="00714423" w:rsidRPr="00855982"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AEF" w:rsidRDefault="00783AEF" w:rsidP="00855982">
      <w:pPr>
        <w:spacing w:after="0" w:line="240" w:lineRule="auto"/>
      </w:pPr>
      <w:r>
        <w:separator/>
      </w:r>
    </w:p>
  </w:endnote>
  <w:endnote w:type="continuationSeparator" w:id="0">
    <w:p w:rsidR="00783AEF" w:rsidRDefault="00783AE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287334">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AEF" w:rsidRDefault="00783AEF" w:rsidP="00855982">
      <w:pPr>
        <w:spacing w:after="0" w:line="240" w:lineRule="auto"/>
      </w:pPr>
      <w:r>
        <w:separator/>
      </w:r>
    </w:p>
  </w:footnote>
  <w:footnote w:type="continuationSeparator" w:id="0">
    <w:p w:rsidR="00783AEF" w:rsidRDefault="00783AEF"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90"/>
    <w:rsid w:val="000C5C57"/>
    <w:rsid w:val="001D4362"/>
    <w:rsid w:val="00287334"/>
    <w:rsid w:val="002D712C"/>
    <w:rsid w:val="003A7B4B"/>
    <w:rsid w:val="003D2F41"/>
    <w:rsid w:val="00647818"/>
    <w:rsid w:val="00707166"/>
    <w:rsid w:val="00714423"/>
    <w:rsid w:val="007833A7"/>
    <w:rsid w:val="00783AEF"/>
    <w:rsid w:val="00855982"/>
    <w:rsid w:val="008D7B8F"/>
    <w:rsid w:val="00947D90"/>
    <w:rsid w:val="00964E2A"/>
    <w:rsid w:val="00A031B1"/>
    <w:rsid w:val="00A10484"/>
    <w:rsid w:val="00A62AF0"/>
    <w:rsid w:val="00B3040D"/>
    <w:rsid w:val="00B52B0D"/>
    <w:rsid w:val="00BC30EE"/>
    <w:rsid w:val="00BD485D"/>
    <w:rsid w:val="00C404E1"/>
    <w:rsid w:val="00D267C9"/>
    <w:rsid w:val="00FA14E7"/>
    <w:rsid w:val="00FB692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4175\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1270</TotalTime>
  <Pages>8</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JAKOET, EBRAHIM</dc:creator>
  <cp:lastModifiedBy>ebrahim jakoet</cp:lastModifiedBy>
  <cp:revision>6</cp:revision>
  <dcterms:created xsi:type="dcterms:W3CDTF">2019-09-25T19:39:00Z</dcterms:created>
  <dcterms:modified xsi:type="dcterms:W3CDTF">2019-09-28T17:52:00Z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